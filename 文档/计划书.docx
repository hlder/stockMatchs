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9BF0" w14:textId="77777777" w:rsidR="007809EB" w:rsidRDefault="007809EB" w:rsidP="007809EB">
      <w:r>
        <w:t>提供服务:</w:t>
      </w:r>
    </w:p>
    <w:p w14:paraId="558B21D3" w14:textId="77777777" w:rsidR="007809EB" w:rsidRDefault="007809EB" w:rsidP="007809EB">
      <w:r>
        <w:t>1.模拟比赛</w:t>
      </w:r>
    </w:p>
    <w:p w14:paraId="559D7B1C" w14:textId="77777777" w:rsidR="007809EB" w:rsidRDefault="007809EB" w:rsidP="007809EB">
      <w:r>
        <w:t>2.推广服务</w:t>
      </w:r>
    </w:p>
    <w:p w14:paraId="1588CAC0" w14:textId="77777777" w:rsidR="007809EB" w:rsidRDefault="007809EB" w:rsidP="007809EB"/>
    <w:p w14:paraId="3BD6D89B" w14:textId="77777777" w:rsidR="007809EB" w:rsidRDefault="007809EB" w:rsidP="007809EB"/>
    <w:p w14:paraId="3C407645" w14:textId="77777777" w:rsidR="007809EB" w:rsidRDefault="007809EB" w:rsidP="007809EB">
      <w:r>
        <w:t>1.每个学校创建一场比赛</w:t>
      </w:r>
    </w:p>
    <w:p w14:paraId="1006053E" w14:textId="77777777" w:rsidR="007809EB" w:rsidRDefault="007809EB" w:rsidP="007809EB">
      <w:r>
        <w:t>2.每场比赛可以安排几个高手</w:t>
      </w:r>
    </w:p>
    <w:p w14:paraId="5203DCA3" w14:textId="77777777" w:rsidR="007809EB" w:rsidRDefault="007809EB" w:rsidP="007809EB">
      <w:r>
        <w:t>3.学生可以购买查看高手的操作</w:t>
      </w:r>
    </w:p>
    <w:p w14:paraId="79342D22" w14:textId="77777777" w:rsidR="007809EB" w:rsidRDefault="007809EB" w:rsidP="007809EB">
      <w:r>
        <w:t>4.可以不定期发布活动，让学生报名参加(比如xx培训)</w:t>
      </w:r>
    </w:p>
    <w:p w14:paraId="61B45BF9" w14:textId="77777777" w:rsidR="007809EB" w:rsidRDefault="007809EB" w:rsidP="007809EB"/>
    <w:p w14:paraId="5F394B94" w14:textId="77777777" w:rsidR="007809EB" w:rsidRDefault="007809EB" w:rsidP="007809EB"/>
    <w:p w14:paraId="34154ABA" w14:textId="77777777" w:rsidR="007809EB" w:rsidRDefault="007809EB" w:rsidP="007809EB">
      <w:r>
        <w:t>券商收益:</w:t>
      </w:r>
    </w:p>
    <w:p w14:paraId="2FE092DE" w14:textId="77777777" w:rsidR="007809EB" w:rsidRDefault="007809EB" w:rsidP="007809EB">
      <w:r>
        <w:t>1.高手收入分成</w:t>
      </w:r>
    </w:p>
    <w:p w14:paraId="556F2B8F" w14:textId="77777777" w:rsidR="007809EB" w:rsidRDefault="007809EB" w:rsidP="007809EB">
      <w:r>
        <w:t>2.获取学生的联系方式可以进行二次精准销售</w:t>
      </w:r>
    </w:p>
    <w:p w14:paraId="24E6EFC8" w14:textId="77777777" w:rsidR="007809EB" w:rsidRDefault="007809EB" w:rsidP="007809EB">
      <w:r>
        <w:t>3.以不同的活动方式让学生开户，购买保险等</w:t>
      </w:r>
    </w:p>
    <w:p w14:paraId="4A899589" w14:textId="77777777" w:rsidR="007809EB" w:rsidRDefault="007809EB" w:rsidP="007809EB"/>
    <w:p w14:paraId="1B3A865C" w14:textId="77777777" w:rsidR="007809EB" w:rsidRDefault="007809EB" w:rsidP="007809EB"/>
    <w:p w14:paraId="2F4125E1" w14:textId="77777777" w:rsidR="007809EB" w:rsidRDefault="007809EB" w:rsidP="007809EB">
      <w:r>
        <w:t>服务费用:</w:t>
      </w:r>
    </w:p>
    <w:p w14:paraId="7156F3E4" w14:textId="5C480EE7" w:rsidR="007809EB" w:rsidRDefault="007809EB" w:rsidP="005132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模拟比赛:最多半年一万</w:t>
      </w:r>
    </w:p>
    <w:p w14:paraId="4691A3DC" w14:textId="74121ACD" w:rsidR="0051322B" w:rsidRDefault="00F32224" w:rsidP="005132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短信费用</w:t>
      </w:r>
      <w:r>
        <w:t>(</w:t>
      </w:r>
      <w:r>
        <w:rPr>
          <w:rFonts w:hint="eastAsia"/>
        </w:rPr>
        <w:t>用户注册的验证码短信，1毛钱一条</w:t>
      </w:r>
      <w:r>
        <w:t>)</w:t>
      </w:r>
    </w:p>
    <w:p w14:paraId="618C7A0A" w14:textId="6479CB3F" w:rsidR="00EF534C" w:rsidRDefault="00EF534C" w:rsidP="0051322B">
      <w:pPr>
        <w:pStyle w:val="a3"/>
        <w:numPr>
          <w:ilvl w:val="0"/>
          <w:numId w:val="2"/>
        </w:numPr>
        <w:ind w:firstLineChars="0"/>
      </w:pPr>
      <w:r>
        <w:t>推广服务:每场比赛推广费一万</w:t>
      </w:r>
    </w:p>
    <w:p w14:paraId="1078407E" w14:textId="02357623" w:rsidR="007809EB" w:rsidRDefault="00EF534C" w:rsidP="00EF534C">
      <w:pPr>
        <w:pStyle w:val="a3"/>
        <w:numPr>
          <w:ilvl w:val="0"/>
          <w:numId w:val="2"/>
        </w:numPr>
        <w:ind w:firstLineChars="0"/>
      </w:pPr>
      <w:r>
        <w:t>比赛的奖励金</w:t>
      </w:r>
      <w:r w:rsidR="00146808">
        <w:t>(</w:t>
      </w:r>
      <w:r w:rsidR="00146808">
        <w:rPr>
          <w:rFonts w:hint="eastAsia"/>
        </w:rPr>
        <w:t>一万左右</w:t>
      </w:r>
      <w:r w:rsidR="00146808">
        <w:t>,</w:t>
      </w:r>
      <w:r w:rsidR="00146808">
        <w:rPr>
          <w:rFonts w:hint="eastAsia"/>
        </w:rPr>
        <w:t>商家自行解决</w:t>
      </w:r>
      <w:r w:rsidR="00146808">
        <w:t>)</w:t>
      </w:r>
    </w:p>
    <w:p w14:paraId="4ADDF152" w14:textId="77777777" w:rsidR="00C7677C" w:rsidRDefault="00C7677C" w:rsidP="00AA3802"/>
    <w:p w14:paraId="704EE522" w14:textId="77777777" w:rsidR="007809EB" w:rsidRDefault="007809EB" w:rsidP="007809EB"/>
    <w:p w14:paraId="1DB92E82" w14:textId="77777777" w:rsidR="007809EB" w:rsidRDefault="007809EB" w:rsidP="007809EB">
      <w:r>
        <w:t>服务保障:</w:t>
      </w:r>
    </w:p>
    <w:p w14:paraId="6439ED18" w14:textId="77777777" w:rsidR="007809EB" w:rsidRDefault="007809EB" w:rsidP="007809EB">
      <w:r>
        <w:t>1.稳定运行系统，可以查看报表数据</w:t>
      </w:r>
    </w:p>
    <w:p w14:paraId="1D499095" w14:textId="77777777" w:rsidR="007809EB" w:rsidRDefault="007809EB" w:rsidP="007809EB">
      <w:r>
        <w:t>2.推广:500名学生</w:t>
      </w:r>
    </w:p>
    <w:p w14:paraId="2A3C55F5" w14:textId="77777777" w:rsidR="00294BA6" w:rsidRDefault="00294BA6"/>
    <w:p w14:paraId="37B0D6C8" w14:textId="77777777" w:rsidR="005D3168" w:rsidRDefault="005D3168"/>
    <w:p w14:paraId="162C91B2" w14:textId="77777777" w:rsidR="005D3168" w:rsidRDefault="005D3168"/>
    <w:p w14:paraId="46DE27BD" w14:textId="77777777" w:rsidR="005D3168" w:rsidRDefault="005D3168">
      <w:bookmarkStart w:id="0" w:name="_GoBack"/>
      <w:bookmarkEnd w:id="0"/>
    </w:p>
    <w:p w14:paraId="41B03CBA" w14:textId="35A79D16" w:rsidR="00FA02DB" w:rsidRDefault="00FA02DB">
      <w:pPr>
        <w:widowControl/>
        <w:jc w:val="left"/>
      </w:pPr>
      <w:r>
        <w:br w:type="page"/>
      </w:r>
    </w:p>
    <w:p w14:paraId="21168E7A" w14:textId="2E741071" w:rsidR="00F21A63" w:rsidRDefault="00FA02DB">
      <w:r>
        <w:rPr>
          <w:rFonts w:hint="eastAsia"/>
        </w:rPr>
        <w:lastRenderedPageBreak/>
        <w:t>整体计划</w:t>
      </w:r>
    </w:p>
    <w:p w14:paraId="7964AF2A" w14:textId="7EAC1C31" w:rsidR="00F21A63" w:rsidRDefault="00F21A63" w:rsidP="00F21A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推广效果</w:t>
      </w:r>
    </w:p>
    <w:p w14:paraId="4362F406" w14:textId="26D1A220" w:rsidR="00635C75" w:rsidRDefault="00650265" w:rsidP="00635C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28090BB3" w14:textId="0AB45664" w:rsidR="00635C75" w:rsidRDefault="00635C75" w:rsidP="006502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券商营业部</w:t>
      </w:r>
    </w:p>
    <w:p w14:paraId="6A551AAB" w14:textId="26EB2C8D" w:rsidR="00650265" w:rsidRDefault="00650265" w:rsidP="00650265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首先从营业部入手，可以先通过朋友等关系介绍一个营业部老板，在一个地区先做一两所学校</w:t>
      </w:r>
    </w:p>
    <w:p w14:paraId="49948024" w14:textId="71BC92B5" w:rsidR="00F21A63" w:rsidRDefault="00650265" w:rsidP="006502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和大券商公司合作</w:t>
      </w:r>
    </w:p>
    <w:p w14:paraId="236AC30A" w14:textId="51C922D6" w:rsidR="00635C75" w:rsidRDefault="00635C75" w:rsidP="00635C75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有一定实力，并稳定后，尝试和大的券商公司谈合作，将所有学校承包下来</w:t>
      </w:r>
    </w:p>
    <w:p w14:paraId="53457B91" w14:textId="4EC44C75" w:rsidR="00635C75" w:rsidRDefault="00635C75" w:rsidP="006502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其他公司</w:t>
      </w:r>
    </w:p>
    <w:p w14:paraId="2249D482" w14:textId="4C630F48" w:rsidR="00650265" w:rsidRDefault="00635C75" w:rsidP="00635C75">
      <w:pPr>
        <w:pStyle w:val="a3"/>
        <w:ind w:left="960" w:firstLineChars="0" w:firstLine="0"/>
      </w:pPr>
      <w:r>
        <w:rPr>
          <w:rFonts w:hint="eastAsia"/>
        </w:rPr>
        <w:t>理财公司，投顾公司等，都和券商公司一样，都需要学生的资源。券商公司由于政策问题比较难做，说不定理财公司有更好的产品能适合学生，到时再做抉择</w:t>
      </w:r>
      <w:r>
        <w:t>!</w:t>
      </w:r>
    </w:p>
    <w:p w14:paraId="28D0962B" w14:textId="4059A179" w:rsidR="00F21A63" w:rsidRDefault="00F21A63" w:rsidP="00F21A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运营计划</w:t>
      </w:r>
    </w:p>
    <w:p w14:paraId="2718F1F8" w14:textId="7F55D6BB" w:rsidR="00650265" w:rsidRDefault="00650265" w:rsidP="006502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18</w:t>
      </w:r>
      <w:r w:rsidR="005B2E94">
        <w:rPr>
          <w:rFonts w:hint="eastAsia"/>
        </w:rPr>
        <w:t>年下半年，新生开学，从两个学校开始推广，争取做到一个学校1000人以上</w:t>
      </w:r>
    </w:p>
    <w:p w14:paraId="6EE02AA3" w14:textId="2A60DAA6" w:rsidR="00F21A63" w:rsidRDefault="005B2E94" w:rsidP="005B2E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19年，争取寻找一个券商公司谈合作，做到100所大学左右</w:t>
      </w:r>
    </w:p>
    <w:p w14:paraId="61E25E06" w14:textId="170FAF96" w:rsidR="00F21A63" w:rsidRDefault="00F21A63" w:rsidP="00F21A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销售计划</w:t>
      </w:r>
    </w:p>
    <w:p w14:paraId="60B0D97C" w14:textId="094C747A" w:rsidR="005B2E94" w:rsidRDefault="00136D1C" w:rsidP="005B2E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18</w:t>
      </w:r>
      <w:r>
        <w:rPr>
          <w:rFonts w:hint="eastAsia"/>
        </w:rPr>
        <w:t>年</w:t>
      </w:r>
      <w:r w:rsidR="00837F98">
        <w:rPr>
          <w:rFonts w:hint="eastAsia"/>
        </w:rPr>
        <w:t>下半年之前</w:t>
      </w:r>
      <w:r>
        <w:rPr>
          <w:rFonts w:hint="eastAsia"/>
        </w:rPr>
        <w:t>能寻求一个营业部促成合作</w:t>
      </w:r>
    </w:p>
    <w:p w14:paraId="4FCFB85A" w14:textId="75746791" w:rsidR="00F21A63" w:rsidRDefault="00136D1C" w:rsidP="00136D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第一届比赛成功之后，寻找大型券商等进行合作</w:t>
      </w:r>
    </w:p>
    <w:p w14:paraId="551D329A" w14:textId="55D4AAB6" w:rsidR="00837F98" w:rsidRDefault="00F21A63" w:rsidP="00837F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开发计划</w:t>
      </w:r>
    </w:p>
    <w:p w14:paraId="418CDD7B" w14:textId="5B5A36BD" w:rsidR="00837F98" w:rsidRDefault="00837F98" w:rsidP="00837F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8月前完成所有系统正式上线</w:t>
      </w:r>
      <w:r w:rsidR="00F83C46">
        <w:t>(</w:t>
      </w:r>
      <w:r w:rsidR="00F83C46">
        <w:rPr>
          <w:rFonts w:hint="eastAsia"/>
        </w:rPr>
        <w:t>包括各种审核</w:t>
      </w:r>
      <w:r w:rsidR="00F83C46">
        <w:t>)</w:t>
      </w:r>
    </w:p>
    <w:p w14:paraId="7F6C9000" w14:textId="2D98A78E" w:rsidR="00837F98" w:rsidRDefault="00F83C46" w:rsidP="00837F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19年前根据市场的反馈进行修改产品开发</w:t>
      </w:r>
    </w:p>
    <w:p w14:paraId="5460BA84" w14:textId="4C64B73D" w:rsidR="00F83C46" w:rsidRDefault="00F83C46" w:rsidP="00837F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19年前完成修改，进入正式版，并开发出app</w:t>
      </w:r>
    </w:p>
    <w:sectPr w:rsidR="00F83C46" w:rsidSect="00B377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449D5"/>
    <w:multiLevelType w:val="hybridMultilevel"/>
    <w:tmpl w:val="ADB0EDA2"/>
    <w:lvl w:ilvl="0" w:tplc="E91C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7023E6"/>
    <w:multiLevelType w:val="hybridMultilevel"/>
    <w:tmpl w:val="9C226A90"/>
    <w:lvl w:ilvl="0" w:tplc="B58A2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41"/>
    <w:rsid w:val="00136D1C"/>
    <w:rsid w:val="00146808"/>
    <w:rsid w:val="00294BA6"/>
    <w:rsid w:val="0051322B"/>
    <w:rsid w:val="005B2E94"/>
    <w:rsid w:val="005D3168"/>
    <w:rsid w:val="00635C75"/>
    <w:rsid w:val="00650265"/>
    <w:rsid w:val="007809EB"/>
    <w:rsid w:val="00804D12"/>
    <w:rsid w:val="00837F98"/>
    <w:rsid w:val="00AA3802"/>
    <w:rsid w:val="00B37741"/>
    <w:rsid w:val="00C7677C"/>
    <w:rsid w:val="00D21D7F"/>
    <w:rsid w:val="00D945AE"/>
    <w:rsid w:val="00EF534C"/>
    <w:rsid w:val="00F21A63"/>
    <w:rsid w:val="00F32224"/>
    <w:rsid w:val="00F83C46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E25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计划书.docx</Template>
  <TotalTime>23</TotalTime>
  <Pages>2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2018-03-26T07:00:00Z</dcterms:created>
  <dcterms:modified xsi:type="dcterms:W3CDTF">2018-03-30T03:25:00Z</dcterms:modified>
</cp:coreProperties>
</file>